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FD" w:rsidRPr="008F6214" w:rsidRDefault="00637E54">
      <w:pPr>
        <w:pStyle w:val="Title"/>
        <w:rPr>
          <w:sz w:val="56"/>
        </w:rPr>
      </w:pPr>
      <w:r w:rsidRPr="008F6214">
        <w:rPr>
          <w:sz w:val="56"/>
        </w:rPr>
        <w:drawing>
          <wp:anchor distT="0" distB="0" distL="114300" distR="114300" simplePos="0" relativeHeight="251662336" behindDoc="0" locked="0" layoutInCell="1" allowOverlap="1" wp14:anchorId="0673C3F3" wp14:editId="223107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7410" cy="613410"/>
            <wp:effectExtent l="0" t="0" r="889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09" cy="61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214">
        <w:rPr>
          <w:sz w:val="56"/>
        </w:rPr>
        <w:t xml:space="preserve">The Incredible Machine </w:t>
      </w:r>
    </w:p>
    <w:p w:rsidR="008F6214" w:rsidRPr="008F6214" w:rsidRDefault="00637E54" w:rsidP="008F6214">
      <w:pPr>
        <w:rPr>
          <w:sz w:val="20"/>
        </w:rPr>
      </w:pPr>
      <w:r w:rsidRPr="008F6214">
        <w:rPr>
          <w:sz w:val="20"/>
        </w:rPr>
        <w:t xml:space="preserve">By FLL Team </w:t>
      </w:r>
      <w:r w:rsidRPr="008F6214">
        <w:rPr>
          <w:sz w:val="20"/>
          <w:lang w:val="en-AU"/>
        </w:rPr>
        <w:t>Project Bucephalus</w:t>
      </w:r>
    </w:p>
    <w:p w:rsidR="008A20FD" w:rsidRDefault="008F6214">
      <w:pPr>
        <w:pStyle w:val="Heading1"/>
      </w:pPr>
      <w:r w:rsidRPr="00637E54">
        <w:drawing>
          <wp:anchor distT="0" distB="0" distL="114300" distR="114300" simplePos="0" relativeHeight="251658240" behindDoc="0" locked="0" layoutInCell="1" allowOverlap="1" wp14:anchorId="4DFBE153" wp14:editId="530007F7">
            <wp:simplePos x="0" y="0"/>
            <wp:positionH relativeFrom="margin">
              <wp:align>left</wp:align>
            </wp:positionH>
            <wp:positionV relativeFrom="paragraph">
              <wp:posOffset>161437</wp:posOffset>
            </wp:positionV>
            <wp:extent cx="2317115" cy="1459230"/>
            <wp:effectExtent l="0" t="0" r="6985" b="762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171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E54">
        <w:t>Task</w:t>
      </w:r>
    </w:p>
    <w:p w:rsidR="008F6214" w:rsidRPr="008F6214" w:rsidRDefault="00637E54" w:rsidP="008F6214">
      <w:pPr>
        <w:rPr>
          <w:lang w:val="en-AU"/>
        </w:rPr>
      </w:pPr>
      <w:r w:rsidRPr="00637E54">
        <w:rPr>
          <w:lang w:val="en-AU"/>
        </w:rPr>
        <w:t xml:space="preserve">Build a network of robots that pass LEGO balls between each </w:t>
      </w:r>
      <w:r w:rsidR="008F6214">
        <w:rPr>
          <w:lang w:val="en-AU"/>
        </w:rPr>
        <w:t xml:space="preserve">other without human assistance. Watch a sample here: </w:t>
      </w:r>
      <w:r w:rsidR="008F6214" w:rsidRPr="008F6214">
        <w:rPr>
          <w:rFonts w:hAnsi="Century Gothic"/>
          <w:color w:val="000000" w:themeColor="text1"/>
          <w:kern w:val="24"/>
          <w:sz w:val="18"/>
          <w:szCs w:val="36"/>
        </w:rPr>
        <w:t>https://www.youtube</w:t>
      </w:r>
      <w:bookmarkStart w:id="0" w:name="_GoBack"/>
      <w:bookmarkEnd w:id="0"/>
      <w:r w:rsidR="008F6214" w:rsidRPr="008F6214">
        <w:rPr>
          <w:rFonts w:hAnsi="Century Gothic"/>
          <w:color w:val="000000" w:themeColor="text1"/>
          <w:kern w:val="24"/>
          <w:sz w:val="18"/>
          <w:szCs w:val="36"/>
        </w:rPr>
        <w:t>.com/watch?v=_v5IPvth_gE</w:t>
      </w:r>
    </w:p>
    <w:p w:rsidR="00637E54" w:rsidRDefault="00637E54" w:rsidP="00637E54">
      <w:pPr>
        <w:rPr>
          <w:lang w:val="en-AU"/>
        </w:rPr>
      </w:pPr>
      <w: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Duration</w:t>
      </w:r>
      <w:r w:rsidRPr="00637E5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:</w:t>
      </w:r>
      <w:r w:rsidRPr="00637E54">
        <w:rPr>
          <w:lang w:val="en-AU"/>
        </w:rPr>
        <w:t xml:space="preserve"> </w:t>
      </w:r>
    </w:p>
    <w:p w:rsidR="00637E54" w:rsidRPr="00637E54" w:rsidRDefault="00637E54" w:rsidP="00637E54">
      <w:r w:rsidRPr="00637E54">
        <w:rPr>
          <w:lang w:val="en-AU"/>
        </w:rPr>
        <w:t>A simple design will take a single 2-hour class. A more complex design will stretch over 3-4 classes.</w:t>
      </w:r>
    </w:p>
    <w:p w:rsidR="00637E54" w:rsidRPr="00637E54" w:rsidRDefault="00637E54" w:rsidP="00637E5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637E5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 xml:space="preserve">Objectives: </w:t>
      </w:r>
    </w:p>
    <w:p w:rsidR="00000000" w:rsidRPr="00637E54" w:rsidRDefault="006E6A3E" w:rsidP="00637E54">
      <w:pPr>
        <w:numPr>
          <w:ilvl w:val="0"/>
          <w:numId w:val="3"/>
        </w:numPr>
      </w:pPr>
      <w:r w:rsidRPr="00637E54">
        <w:rPr>
          <w:lang w:val="en-AU"/>
        </w:rPr>
        <w:t>Learn how to work on individual t</w:t>
      </w:r>
      <w:r w:rsidRPr="00637E54">
        <w:rPr>
          <w:lang w:val="en-AU"/>
        </w:rPr>
        <w:t>asks within an overall group project.</w:t>
      </w:r>
    </w:p>
    <w:p w:rsidR="00000000" w:rsidRPr="00637E54" w:rsidRDefault="006E6A3E" w:rsidP="00637E54">
      <w:pPr>
        <w:numPr>
          <w:ilvl w:val="0"/>
          <w:numId w:val="3"/>
        </w:numPr>
      </w:pPr>
      <w:r w:rsidRPr="00637E54">
        <w:rPr>
          <w:lang w:val="en-AU"/>
        </w:rPr>
        <w:t>Discover Simple Machines.</w:t>
      </w:r>
    </w:p>
    <w:p w:rsidR="00637E54" w:rsidRDefault="00637E54" w:rsidP="00637E54">
      <w:pPr>
        <w:rPr>
          <w:lang w:val="en-AU"/>
        </w:rPr>
      </w:pPr>
      <w:r w:rsidRPr="00637E5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Equipment:</w:t>
      </w:r>
      <w:r w:rsidRPr="00637E54">
        <w:rPr>
          <w:lang w:val="en-AU"/>
        </w:rPr>
        <w:t xml:space="preserve"> </w:t>
      </w:r>
    </w:p>
    <w:p w:rsidR="00637E54" w:rsidRPr="00637E54" w:rsidRDefault="00637E54" w:rsidP="00637E54">
      <w:r w:rsidRPr="00637E54">
        <w:rPr>
          <w:lang w:val="en-AU"/>
        </w:rPr>
        <w:t>This activity requires 4-20 MINDSTORMS® kits (EV3, NXT, Education or Retail) and a supply of LEGO® balls.</w:t>
      </w:r>
    </w:p>
    <w:p w:rsidR="00637E54" w:rsidRDefault="00637E54" w:rsidP="00637E5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637E5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 xml:space="preserve">Students: </w:t>
      </w:r>
    </w:p>
    <w:p w:rsidR="00637E54" w:rsidRPr="00637E54" w:rsidRDefault="00637E54" w:rsidP="00637E54">
      <w:r w:rsidRPr="00637E54">
        <w:rPr>
          <w:lang w:val="en-AU"/>
        </w:rPr>
        <w:t xml:space="preserve">1-2 students build robot, limited to the contents of the set from which they are working. </w:t>
      </w:r>
    </w:p>
    <w:p w:rsidR="00DB4E8B" w:rsidRDefault="00DB4E8B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</w:p>
    <w:p w:rsidR="00637E54" w:rsidRPr="00637E54" w:rsidRDefault="00637E5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Student Instruction Overview</w:t>
      </w:r>
      <w:r w:rsidRPr="00637E5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 xml:space="preserve">: </w:t>
      </w:r>
    </w:p>
    <w:p w:rsidR="00000000" w:rsidRPr="00637E54" w:rsidRDefault="006E6A3E" w:rsidP="00637E54">
      <w:pPr>
        <w:numPr>
          <w:ilvl w:val="0"/>
          <w:numId w:val="4"/>
        </w:numPr>
      </w:pPr>
      <w:r w:rsidRPr="00637E54">
        <w:rPr>
          <w:lang w:val="en-AU"/>
        </w:rPr>
        <w:t xml:space="preserve">Build a network of robots that take LEGO balls and pass them between each other without human assistance. </w:t>
      </w:r>
    </w:p>
    <w:p w:rsidR="00000000" w:rsidRPr="00637E54" w:rsidRDefault="006E6A3E" w:rsidP="00637E54">
      <w:pPr>
        <w:numPr>
          <w:ilvl w:val="0"/>
          <w:numId w:val="4"/>
        </w:numPr>
      </w:pPr>
      <w:r w:rsidRPr="00637E54">
        <w:rPr>
          <w:lang w:val="en-AU"/>
        </w:rPr>
        <w:t>Robots should “connect” to various framework pieces that have already been designed. These pieces will be locked into place and can be modified if needed.</w:t>
      </w:r>
    </w:p>
    <w:p w:rsidR="00000000" w:rsidRPr="00637E54" w:rsidRDefault="006E6A3E" w:rsidP="00637E54">
      <w:pPr>
        <w:numPr>
          <w:ilvl w:val="0"/>
          <w:numId w:val="4"/>
        </w:numPr>
      </w:pPr>
      <w:r w:rsidRPr="00637E54">
        <w:rPr>
          <w:lang w:val="en-AU"/>
        </w:rPr>
        <w:t>Each robot should use at l</w:t>
      </w:r>
      <w:r w:rsidRPr="00637E54">
        <w:rPr>
          <w:lang w:val="en-AU"/>
        </w:rPr>
        <w:t xml:space="preserve">east </w:t>
      </w:r>
      <w:r w:rsidRPr="00637E54">
        <w:rPr>
          <w:b/>
          <w:bCs/>
          <w:lang w:val="en-AU"/>
        </w:rPr>
        <w:t>one</w:t>
      </w:r>
      <w:r w:rsidRPr="00637E54">
        <w:rPr>
          <w:lang w:val="en-AU"/>
        </w:rPr>
        <w:t xml:space="preserve"> over-complicated method to move the LEGO balls. </w:t>
      </w:r>
      <w:r w:rsidRPr="00637E54">
        <w:rPr>
          <w:b/>
          <w:bCs/>
          <w:lang w:val="en-AU"/>
        </w:rPr>
        <w:t>Gravity doesn’t count!</w:t>
      </w:r>
    </w:p>
    <w:p w:rsidR="00000000" w:rsidRPr="00637E54" w:rsidRDefault="006E6A3E" w:rsidP="00637E54">
      <w:pPr>
        <w:numPr>
          <w:ilvl w:val="0"/>
          <w:numId w:val="4"/>
        </w:numPr>
      </w:pPr>
      <w:r w:rsidRPr="00637E54">
        <w:rPr>
          <w:lang w:val="en-AU"/>
        </w:rPr>
        <w:t xml:space="preserve">The main goal is to have a steady stream of balls moving through the chain. It doesn’t have to be a complete chain – there can be a beginning and an </w:t>
      </w:r>
      <w:r w:rsidRPr="00637E54">
        <w:rPr>
          <w:lang w:val="en-AU"/>
        </w:rPr>
        <w:t>end.</w:t>
      </w:r>
    </w:p>
    <w:p w:rsidR="00637E54" w:rsidRPr="00637E54" w:rsidRDefault="00637E54" w:rsidP="00637E5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Setup</w:t>
      </w:r>
      <w:r w:rsidRPr="00637E5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 xml:space="preserve">: 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 xml:space="preserve">Begin by placing MINDSTORMS bricks within a set formation decided by the class. A simple circle or square is fine (although a little boring). 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b/>
          <w:bCs/>
          <w:lang w:val="en-AU"/>
        </w:rPr>
        <w:t>Adv</w:t>
      </w:r>
      <w:r w:rsidRPr="00637E54">
        <w:rPr>
          <w:b/>
          <w:bCs/>
          <w:lang w:val="en-AU"/>
        </w:rPr>
        <w:t>anced Only:</w:t>
      </w:r>
      <w:r w:rsidRPr="00637E54">
        <w:rPr>
          <w:lang w:val="en-AU"/>
        </w:rPr>
        <w:t xml:space="preserve"> </w:t>
      </w:r>
      <w:r w:rsidRPr="00637E54">
        <w:rPr>
          <w:lang w:val="en-AU"/>
        </w:rPr>
        <w:t>Be creative! Go up and down tables, or try and bridge open distances.</w:t>
      </w:r>
    </w:p>
    <w:p w:rsidR="00637E54" w:rsidRPr="00637E54" w:rsidRDefault="00DB4E8B" w:rsidP="00637E54">
      <w:pPr>
        <w:numPr>
          <w:ilvl w:val="0"/>
          <w:numId w:val="5"/>
        </w:num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673C9CA4" wp14:editId="1B523871">
            <wp:simplePos x="0" y="0"/>
            <wp:positionH relativeFrom="margin">
              <wp:posOffset>-635</wp:posOffset>
            </wp:positionH>
            <wp:positionV relativeFrom="paragraph">
              <wp:posOffset>195</wp:posOffset>
            </wp:positionV>
            <wp:extent cx="2543810" cy="1610995"/>
            <wp:effectExtent l="0" t="0" r="8890" b="8255"/>
            <wp:wrapSquare wrapText="bothSides"/>
            <wp:docPr id="1" name="Picture 1" descr="C:\Users\Sanjay\AppData\Local\Microsoft\Windows\INetCache\Content.Word\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jay\AppData\Local\Microsoft\Windows\INetCache\Content.Word\setu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A3E" w:rsidRPr="00637E54">
        <w:rPr>
          <w:lang w:val="en-AU"/>
        </w:rPr>
        <w:t>MIN</w:t>
      </w:r>
      <w:r w:rsidR="006E6A3E" w:rsidRPr="00637E54">
        <w:rPr>
          <w:lang w:val="en-AU"/>
        </w:rPr>
        <w:t>DSTORMS Bric</w:t>
      </w:r>
      <w:r w:rsidR="006E6A3E" w:rsidRPr="00637E54">
        <w:rPr>
          <w:lang w:val="en-AU"/>
        </w:rPr>
        <w:t>ks should be sp</w:t>
      </w:r>
      <w:r w:rsidR="006E6A3E" w:rsidRPr="00637E54">
        <w:rPr>
          <w:lang w:val="en-AU"/>
        </w:rPr>
        <w:t>aced betwe</w:t>
      </w:r>
      <w:r w:rsidR="006E6A3E" w:rsidRPr="00637E54">
        <w:rPr>
          <w:lang w:val="en-AU"/>
        </w:rPr>
        <w:t>en frameworks. Use A4 sheets of paper to mark locations.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Use the formation to define the “</w:t>
      </w:r>
      <w:r w:rsidRPr="00637E54">
        <w:rPr>
          <w:lang w:val="en-AU"/>
        </w:rPr>
        <w:t>sender” and “receiver” locations for each robot.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Each team is to discuss the angle and direction of the links sending and receiving the LEGO Ball between robots.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Note the team(s) on either side of you!</w:t>
      </w:r>
    </w:p>
    <w:p w:rsidR="00DB4E8B" w:rsidRDefault="00DB4E8B" w:rsidP="00637E54">
      <w:pPr>
        <w:rPr>
          <w:lang w:val="en-AU"/>
        </w:rPr>
      </w:pPr>
    </w:p>
    <w:p w:rsidR="00637E54" w:rsidRPr="008F6214" w:rsidRDefault="00637E54" w:rsidP="00637E5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8F621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Rules</w:t>
      </w:r>
      <w:r w:rsidR="008F621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:</w:t>
      </w:r>
    </w:p>
    <w:p w:rsidR="00000000" w:rsidRPr="00637E54" w:rsidRDefault="006E6A3E" w:rsidP="008F6214">
      <w:pPr>
        <w:numPr>
          <w:ilvl w:val="0"/>
          <w:numId w:val="5"/>
        </w:numPr>
      </w:pPr>
      <w:r w:rsidRPr="00637E54">
        <w:rPr>
          <w:lang w:val="en-AU"/>
        </w:rPr>
        <w:t>You don’t have to physically connect the different robo</w:t>
      </w:r>
      <w:r w:rsidRPr="00637E54">
        <w:rPr>
          <w:lang w:val="en-AU"/>
        </w:rPr>
        <w:t>ts to each other or the framework.</w:t>
      </w:r>
    </w:p>
    <w:p w:rsidR="00000000" w:rsidRPr="00637E54" w:rsidRDefault="006E6A3E" w:rsidP="008F6214">
      <w:pPr>
        <w:numPr>
          <w:ilvl w:val="0"/>
          <w:numId w:val="5"/>
        </w:numPr>
      </w:pPr>
      <w:r w:rsidRPr="00637E54">
        <w:rPr>
          <w:lang w:val="en-AU"/>
        </w:rPr>
        <w:t>Robots cannot move from their starting position in the network.</w:t>
      </w:r>
    </w:p>
    <w:p w:rsidR="00000000" w:rsidRPr="00637E54" w:rsidRDefault="006E6A3E" w:rsidP="008F6214">
      <w:pPr>
        <w:numPr>
          <w:ilvl w:val="0"/>
          <w:numId w:val="5"/>
        </w:numPr>
      </w:pPr>
      <w:r w:rsidRPr="00637E54">
        <w:rPr>
          <w:lang w:val="en-AU"/>
        </w:rPr>
        <w:t>No robot can hold</w:t>
      </w:r>
      <w:r w:rsidRPr="00637E54">
        <w:rPr>
          <w:lang w:val="en-AU"/>
        </w:rPr>
        <w:t xml:space="preserve"> a ball motionless for more than 5 seconds.</w:t>
      </w:r>
    </w:p>
    <w:p w:rsidR="00000000" w:rsidRPr="00637E54" w:rsidRDefault="006E6A3E" w:rsidP="008F6214">
      <w:pPr>
        <w:numPr>
          <w:ilvl w:val="0"/>
          <w:numId w:val="5"/>
        </w:numPr>
      </w:pPr>
      <w:r w:rsidRPr="00637E54">
        <w:rPr>
          <w:lang w:val="en-AU"/>
        </w:rPr>
        <w:t xml:space="preserve">Balls cannot touch each other while in the machine. </w:t>
      </w:r>
    </w:p>
    <w:p w:rsidR="00DB4E8B" w:rsidRPr="00DB4E8B" w:rsidRDefault="006E6A3E" w:rsidP="008F6214">
      <w:pPr>
        <w:numPr>
          <w:ilvl w:val="0"/>
          <w:numId w:val="5"/>
        </w:numPr>
      </w:pPr>
      <w:r w:rsidRPr="00637E54">
        <w:rPr>
          <w:lang w:val="en-AU"/>
        </w:rPr>
        <w:t>No human interventi</w:t>
      </w:r>
      <w:r w:rsidRPr="00637E54">
        <w:rPr>
          <w:lang w:val="en-AU"/>
        </w:rPr>
        <w:t>on is allowed once the ball is in motion.</w:t>
      </w:r>
    </w:p>
    <w:p w:rsidR="00637E54" w:rsidRPr="008F6214" w:rsidRDefault="00637E54" w:rsidP="008F621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8F621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Tips</w:t>
      </w:r>
      <w:r w:rsidR="008F621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: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Balls roll downhill – but at least one robot in the machine will need to “lift” the ball.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 xml:space="preserve">How many balls can your robot “juggle” before passing them on? 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How do you prevent ball collisions?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Build a stable base to prevent your robot from moving.</w:t>
      </w:r>
    </w:p>
    <w:p w:rsidR="00000000" w:rsidRPr="00637E54" w:rsidRDefault="006E6A3E" w:rsidP="00637E54">
      <w:pPr>
        <w:numPr>
          <w:ilvl w:val="0"/>
          <w:numId w:val="5"/>
        </w:numPr>
      </w:pPr>
      <w:r w:rsidRPr="00637E54">
        <w:rPr>
          <w:lang w:val="en-AU"/>
        </w:rPr>
        <w:t>Test sensors to find the best ball detectors.</w:t>
      </w:r>
    </w:p>
    <w:p w:rsidR="00000000" w:rsidRPr="00637E54" w:rsidRDefault="00DB4E8B" w:rsidP="00637E54">
      <w:pPr>
        <w:numPr>
          <w:ilvl w:val="0"/>
          <w:numId w:val="5"/>
        </w:numPr>
      </w:pPr>
      <w:r w:rsidRPr="00637E54">
        <w:drawing>
          <wp:anchor distT="0" distB="0" distL="114300" distR="114300" simplePos="0" relativeHeight="251659264" behindDoc="0" locked="0" layoutInCell="1" allowOverlap="1" wp14:anchorId="78A1574B" wp14:editId="609EC112">
            <wp:simplePos x="0" y="0"/>
            <wp:positionH relativeFrom="margin">
              <wp:posOffset>314520</wp:posOffset>
            </wp:positionH>
            <wp:positionV relativeFrom="paragraph">
              <wp:posOffset>337575</wp:posOffset>
            </wp:positionV>
            <wp:extent cx="4822190" cy="2470785"/>
            <wp:effectExtent l="0" t="0" r="0" b="5715"/>
            <wp:wrapTopAndBottom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221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A3E" w:rsidRPr="00637E54">
        <w:rPr>
          <w:lang w:val="en-AU"/>
        </w:rPr>
        <w:t>Keep talking t</w:t>
      </w:r>
      <w:r w:rsidR="006E6A3E" w:rsidRPr="00637E54">
        <w:rPr>
          <w:lang w:val="en-AU"/>
        </w:rPr>
        <w:t>o your linking robot owners to make sure your robots can connect!</w:t>
      </w:r>
    </w:p>
    <w:p w:rsidR="00637E54" w:rsidRPr="008F6214" w:rsidRDefault="00637E54" w:rsidP="00637E54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8F6214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lastRenderedPageBreak/>
        <w:t>Feeling Advanced?</w:t>
      </w:r>
    </w:p>
    <w:p w:rsidR="00000000" w:rsidRPr="00637E54" w:rsidRDefault="006E6A3E" w:rsidP="00DB4E8B">
      <w:pPr>
        <w:numPr>
          <w:ilvl w:val="0"/>
          <w:numId w:val="8"/>
        </w:numPr>
      </w:pPr>
      <w:r w:rsidRPr="00637E54">
        <w:rPr>
          <w:lang w:val="en-AU"/>
        </w:rPr>
        <w:t xml:space="preserve">Build </w:t>
      </w:r>
      <w:r w:rsidRPr="00637E54">
        <w:rPr>
          <w:lang w:val="en-AU"/>
        </w:rPr>
        <w:t>a machine to keep multiple balls active at once.</w:t>
      </w:r>
    </w:p>
    <w:p w:rsidR="00000000" w:rsidRPr="00637E54" w:rsidRDefault="006E6A3E" w:rsidP="00DB4E8B">
      <w:pPr>
        <w:numPr>
          <w:ilvl w:val="0"/>
          <w:numId w:val="8"/>
        </w:numPr>
      </w:pPr>
      <w:r w:rsidRPr="00637E54">
        <w:rPr>
          <w:lang w:val="en-AU"/>
        </w:rPr>
        <w:t>Earn bonus points by raising the ball as high as possible.</w:t>
      </w:r>
    </w:p>
    <w:p w:rsidR="00000000" w:rsidRPr="00637E54" w:rsidRDefault="006E6A3E" w:rsidP="00DB4E8B">
      <w:pPr>
        <w:numPr>
          <w:ilvl w:val="0"/>
          <w:numId w:val="8"/>
        </w:numPr>
      </w:pPr>
      <w:r w:rsidRPr="00637E54">
        <w:rPr>
          <w:lang w:val="en-AU"/>
        </w:rPr>
        <w:t>Build Mu</w:t>
      </w:r>
      <w:r w:rsidRPr="00637E54">
        <w:rPr>
          <w:lang w:val="en-AU"/>
        </w:rPr>
        <w:t>ltiple paths through your machine.</w:t>
      </w:r>
    </w:p>
    <w:p w:rsidR="00000000" w:rsidRPr="00637E54" w:rsidRDefault="006E6A3E" w:rsidP="00DB4E8B">
      <w:pPr>
        <w:numPr>
          <w:ilvl w:val="0"/>
          <w:numId w:val="8"/>
        </w:numPr>
      </w:pPr>
      <w:r w:rsidRPr="00637E54">
        <w:rPr>
          <w:lang w:val="en-AU"/>
        </w:rPr>
        <w:t>Build a “shortcut” to another machine with multiple paths!</w:t>
      </w:r>
    </w:p>
    <w:p w:rsidR="00000000" w:rsidRPr="00637E54" w:rsidRDefault="006E6A3E" w:rsidP="00DB4E8B">
      <w:pPr>
        <w:numPr>
          <w:ilvl w:val="0"/>
          <w:numId w:val="8"/>
        </w:numPr>
      </w:pPr>
      <w:r w:rsidRPr="00637E54">
        <w:rPr>
          <w:lang w:val="en-AU"/>
        </w:rPr>
        <w:t>Design a complex progr</w:t>
      </w:r>
      <w:r w:rsidRPr="00637E54">
        <w:rPr>
          <w:lang w:val="en-AU"/>
        </w:rPr>
        <w:t xml:space="preserve">am to eliminate error. </w:t>
      </w:r>
    </w:p>
    <w:p w:rsidR="00637E54" w:rsidRPr="00637E54" w:rsidRDefault="006E6A3E" w:rsidP="00DB4E8B">
      <w:pPr>
        <w:numPr>
          <w:ilvl w:val="0"/>
          <w:numId w:val="8"/>
        </w:numPr>
      </w:pPr>
      <w:r w:rsidRPr="00637E54">
        <w:rPr>
          <w:lang w:val="en-AU"/>
        </w:rPr>
        <w:t>Make creative use of lights, sounds, and display to make your machine interesting to watch.</w:t>
      </w:r>
    </w:p>
    <w:p w:rsidR="00637E54" w:rsidRDefault="00637E54"/>
    <w:sectPr w:rsidR="00637E54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3E" w:rsidRDefault="006E6A3E" w:rsidP="008F6214">
      <w:pPr>
        <w:spacing w:after="0" w:line="240" w:lineRule="auto"/>
      </w:pPr>
      <w:r>
        <w:separator/>
      </w:r>
    </w:p>
  </w:endnote>
  <w:endnote w:type="continuationSeparator" w:id="0">
    <w:p w:rsidR="006E6A3E" w:rsidRDefault="006E6A3E" w:rsidP="008F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214" w:rsidRDefault="008F6214">
    <w:pPr>
      <w:pStyle w:val="Footer"/>
    </w:pPr>
    <w:r>
      <w:t xml:space="preserve">This material was shared by </w:t>
    </w:r>
    <w:r w:rsidRPr="008F6214">
      <w:t>Project Bucephalus</w:t>
    </w:r>
    <w:r w:rsidRPr="008F6214">
      <w:t xml:space="preserve"> (</w:t>
    </w:r>
    <w:hyperlink r:id="rId1" w:history="1">
      <w:r w:rsidRPr="008F6214">
        <w:t>www.projectb.net.au</w:t>
      </w:r>
    </w:hyperlink>
    <w:r w:rsidRPr="008F6214">
      <w:t>).</w:t>
    </w:r>
    <w:r>
      <w:rPr>
        <w:b/>
        <w:bCs/>
        <w:color w:val="1F497D"/>
        <w:sz w:val="22"/>
        <w:szCs w:val="22"/>
      </w:rPr>
      <w:t xml:space="preserve"> </w:t>
    </w:r>
    <w:r>
      <w:t>It was reformatted by EV3Lessons.com.</w:t>
    </w:r>
  </w:p>
  <w:p w:rsidR="008F6214" w:rsidRDefault="008F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3E" w:rsidRDefault="006E6A3E" w:rsidP="008F6214">
      <w:pPr>
        <w:spacing w:after="0" w:line="240" w:lineRule="auto"/>
      </w:pPr>
      <w:r>
        <w:separator/>
      </w:r>
    </w:p>
  </w:footnote>
  <w:footnote w:type="continuationSeparator" w:id="0">
    <w:p w:rsidR="006E6A3E" w:rsidRDefault="006E6A3E" w:rsidP="008F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4C47"/>
    <w:multiLevelType w:val="hybridMultilevel"/>
    <w:tmpl w:val="24F8AB6A"/>
    <w:lvl w:ilvl="0" w:tplc="A1B89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8F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C2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8B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45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AB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2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CF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465226"/>
    <w:multiLevelType w:val="hybridMultilevel"/>
    <w:tmpl w:val="8CEE0CF2"/>
    <w:lvl w:ilvl="0" w:tplc="05DC3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2F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E0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E4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ED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1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48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09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E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3211E0"/>
    <w:multiLevelType w:val="hybridMultilevel"/>
    <w:tmpl w:val="0A10657A"/>
    <w:lvl w:ilvl="0" w:tplc="6DB8C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0F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A3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AE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2F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07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27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00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90A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8310F"/>
    <w:multiLevelType w:val="hybridMultilevel"/>
    <w:tmpl w:val="7346D76C"/>
    <w:lvl w:ilvl="0" w:tplc="D012E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61E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E2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CA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E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521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89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C4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D30387"/>
    <w:multiLevelType w:val="hybridMultilevel"/>
    <w:tmpl w:val="279AC596"/>
    <w:lvl w:ilvl="0" w:tplc="A46EC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69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21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68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66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2A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40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C1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40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C46BE7"/>
    <w:multiLevelType w:val="hybridMultilevel"/>
    <w:tmpl w:val="934C3E50"/>
    <w:lvl w:ilvl="0" w:tplc="07549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CD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C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6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A0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21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BCE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A7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54"/>
    <w:rsid w:val="00637E54"/>
    <w:rsid w:val="006E6A3E"/>
    <w:rsid w:val="008A20FD"/>
    <w:rsid w:val="008F6214"/>
    <w:rsid w:val="00D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6BBFB-30D9-4DDD-8EE4-57BADAC9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7E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F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14"/>
  </w:style>
  <w:style w:type="paragraph" w:styleId="Footer">
    <w:name w:val="footer"/>
    <w:basedOn w:val="Normal"/>
    <w:link w:val="FooterChar"/>
    <w:uiPriority w:val="99"/>
    <w:unhideWhenUsed/>
    <w:rsid w:val="008F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81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3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09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215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63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41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9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4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2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0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57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70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6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2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74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5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156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52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18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80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45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0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93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81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9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1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31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39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3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3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84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0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b.net.a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28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Seshan</dc:creator>
  <cp:keywords/>
  <cp:lastModifiedBy>Sanjay Seshan</cp:lastModifiedBy>
  <cp:revision>1</cp:revision>
  <dcterms:created xsi:type="dcterms:W3CDTF">2015-07-19T20:02:00Z</dcterms:created>
  <dcterms:modified xsi:type="dcterms:W3CDTF">2015-07-19T20:30:00Z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