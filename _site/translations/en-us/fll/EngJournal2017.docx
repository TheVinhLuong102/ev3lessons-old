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BFBF7" w14:textId="77777777" w:rsidR="00A82A5E" w:rsidRPr="00A82A5E" w:rsidRDefault="00A82A5E" w:rsidP="00A82A5E">
      <w:pPr>
        <w:pStyle w:val="Heading1"/>
      </w:pPr>
      <w:r>
        <w:t>Date:</w:t>
      </w:r>
    </w:p>
    <w:p w14:paraId="586E0B98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</w:rPr>
        <w:t xml:space="preserve">What was the goal for today’s robotics session? </w:t>
      </w:r>
    </w:p>
    <w:p w14:paraId="10BFB065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24DED4EE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</w:rPr>
        <w:t>What did your team acco</w:t>
      </w:r>
      <w:r w:rsidR="0066765F">
        <w:rPr>
          <w:rFonts w:ascii="Helvetica Neue" w:hAnsi="Helvetica Neue" w:cs="Helvetica Neue"/>
          <w:b/>
          <w:bCs/>
          <w:color w:val="000000"/>
          <w:sz w:val="29"/>
          <w:szCs w:val="29"/>
        </w:rPr>
        <w:t xml:space="preserve">mplish? (Draw, write text, add </w:t>
      </w:r>
      <w:r>
        <w:rPr>
          <w:rFonts w:ascii="Helvetica Neue" w:hAnsi="Helvetica Neue" w:cs="Helvetica Neue"/>
          <w:b/>
          <w:bCs/>
          <w:color w:val="000000"/>
          <w:sz w:val="29"/>
          <w:szCs w:val="29"/>
        </w:rPr>
        <w:t>picture</w:t>
      </w:r>
      <w:r w:rsidR="0066765F">
        <w:rPr>
          <w:rFonts w:ascii="Helvetica Neue" w:hAnsi="Helvetica Neue" w:cs="Helvetica Neue"/>
          <w:b/>
          <w:bCs/>
          <w:color w:val="000000"/>
          <w:sz w:val="29"/>
          <w:szCs w:val="29"/>
        </w:rPr>
        <w:t>s</w:t>
      </w:r>
      <w:r>
        <w:rPr>
          <w:rFonts w:ascii="Helvetica Neue" w:hAnsi="Helvetica Neue" w:cs="Helvetica Neue"/>
          <w:b/>
          <w:bCs/>
          <w:color w:val="000000"/>
          <w:sz w:val="29"/>
          <w:szCs w:val="29"/>
        </w:rPr>
        <w:t xml:space="preserve">) </w:t>
      </w:r>
    </w:p>
    <w:p w14:paraId="139B77D2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4E506018" w14:textId="77777777" w:rsidR="0066765F" w:rsidRDefault="0066765F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7C836A62" w14:textId="77777777" w:rsidR="0066765F" w:rsidRDefault="0066765F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5895207F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6C0C7B61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</w:rPr>
        <w:t xml:space="preserve">What are positive aspects of what you worked on? </w:t>
      </w:r>
    </w:p>
    <w:p w14:paraId="35E630E0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5AEDC5EF" w14:textId="77777777" w:rsidR="0066765F" w:rsidRDefault="0066765F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6ECF4361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2058CD1D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</w:rPr>
        <w:t xml:space="preserve">What doesn’t work well yet? </w:t>
      </w:r>
    </w:p>
    <w:p w14:paraId="09C1822B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5FAB5AAD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4BC27B62" w14:textId="77777777" w:rsidR="00A82A5E" w:rsidRDefault="00A82A5E" w:rsidP="00A82A5E">
      <w:pPr>
        <w:widowControl w:val="0"/>
        <w:autoSpaceDE w:val="0"/>
        <w:autoSpaceDN w:val="0"/>
        <w:adjustRightInd w:val="0"/>
        <w:spacing w:after="240" w:line="7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66"/>
          <w:szCs w:val="66"/>
        </w:rPr>
        <w:t>   </w:t>
      </w:r>
      <w:r>
        <w:rPr>
          <w:rFonts w:ascii="Helvetica Neue" w:hAnsi="Helvetica Neue" w:cs="Helvetica Neue"/>
          <w:b/>
          <w:bCs/>
          <w:color w:val="000000"/>
          <w:sz w:val="29"/>
          <w:szCs w:val="29"/>
        </w:rPr>
        <w:t xml:space="preserve">What are your next steps? </w:t>
      </w:r>
    </w:p>
    <w:p w14:paraId="7F0444F3" w14:textId="77777777" w:rsidR="003301C2" w:rsidRDefault="003301C2" w:rsidP="00A82A5E">
      <w:pPr>
        <w:pStyle w:val="ListBullet"/>
        <w:numPr>
          <w:ilvl w:val="0"/>
          <w:numId w:val="0"/>
        </w:numPr>
        <w:ind w:left="432"/>
      </w:pPr>
      <w:bookmarkStart w:id="0" w:name="_GoBack"/>
      <w:bookmarkEnd w:id="0"/>
    </w:p>
    <w:sectPr w:rsidR="003301C2">
      <w:footerReference w:type="default" r:id="rId7"/>
      <w:headerReference w:type="first" r:id="rId8"/>
      <w:footerReference w:type="firs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E2204" w14:textId="77777777" w:rsidR="00D201B2" w:rsidRDefault="00D201B2">
      <w:r>
        <w:separator/>
      </w:r>
    </w:p>
    <w:p w14:paraId="298BBB29" w14:textId="77777777" w:rsidR="00D201B2" w:rsidRDefault="00D201B2"/>
  </w:endnote>
  <w:endnote w:type="continuationSeparator" w:id="0">
    <w:p w14:paraId="0E8E0239" w14:textId="77777777" w:rsidR="00D201B2" w:rsidRDefault="00D201B2">
      <w:r>
        <w:continuationSeparator/>
      </w:r>
    </w:p>
    <w:p w14:paraId="78F80511" w14:textId="77777777" w:rsidR="00D201B2" w:rsidRDefault="00D20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7D82A" w14:textId="77777777" w:rsidR="003301C2" w:rsidRDefault="00F62B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A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D7CF0" w14:textId="77777777" w:rsidR="0066765F" w:rsidRPr="0066765F" w:rsidRDefault="0066765F" w:rsidP="0066765F">
    <w:pPr>
      <w:spacing w:after="0" w:line="240" w:lineRule="auto"/>
      <w:rPr>
        <w:rFonts w:ascii="Times New Roman" w:eastAsia="Times New Roman" w:hAnsi="Times New Roman" w:cs="Times New Roman"/>
        <w:color w:val="auto"/>
        <w:sz w:val="24"/>
        <w:szCs w:val="24"/>
        <w:lang w:eastAsia="en-US"/>
      </w:rPr>
    </w:pPr>
    <w:r w:rsidRPr="0066765F">
      <w:rPr>
        <w:rFonts w:ascii="Arial" w:eastAsia="Times New Roman" w:hAnsi="Arial" w:cs="Arial"/>
        <w:color w:val="222222"/>
        <w:sz w:val="24"/>
        <w:szCs w:val="24"/>
        <w:shd w:val="clear" w:color="auto" w:fill="FFFFFF"/>
        <w:lang w:eastAsia="en-US"/>
      </w:rPr>
      <w:t>©</w:t>
    </w:r>
    <w:r>
      <w:rPr>
        <w:rFonts w:ascii="Arial" w:eastAsia="Times New Roman" w:hAnsi="Arial" w:cs="Arial"/>
        <w:color w:val="222222"/>
        <w:sz w:val="24"/>
        <w:szCs w:val="24"/>
        <w:shd w:val="clear" w:color="auto" w:fill="FFFFFF"/>
        <w:lang w:eastAsia="en-US"/>
      </w:rPr>
      <w:t xml:space="preserve"> 2017 EV3Lessons</w:t>
    </w:r>
  </w:p>
  <w:p w14:paraId="33CEB46B" w14:textId="77777777" w:rsidR="00A82A5E" w:rsidRDefault="00A82A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A577E" w14:textId="77777777" w:rsidR="00D201B2" w:rsidRDefault="00D201B2">
      <w:r>
        <w:separator/>
      </w:r>
    </w:p>
    <w:p w14:paraId="40EB5A36" w14:textId="77777777" w:rsidR="00D201B2" w:rsidRDefault="00D201B2"/>
  </w:footnote>
  <w:footnote w:type="continuationSeparator" w:id="0">
    <w:p w14:paraId="6E56CA31" w14:textId="77777777" w:rsidR="00D201B2" w:rsidRDefault="00D201B2">
      <w:r>
        <w:continuationSeparator/>
      </w:r>
    </w:p>
    <w:p w14:paraId="12979AD6" w14:textId="77777777" w:rsidR="00D201B2" w:rsidRDefault="00D201B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95DD3" w14:textId="77777777" w:rsidR="00A82A5E" w:rsidRDefault="00A82A5E">
    <w:pPr>
      <w:pStyle w:val="Header"/>
    </w:pPr>
    <w:r>
      <w:rPr>
        <w:noProof/>
        <w:lang w:eastAsia="en-US"/>
      </w:rPr>
      <w:drawing>
        <wp:inline distT="0" distB="0" distL="0" distR="0" wp14:anchorId="7B1836D6" wp14:editId="6AFC986A">
          <wp:extent cx="1080135" cy="736456"/>
          <wp:effectExtent l="0" t="0" r="0" b="635"/>
          <wp:docPr id="1" name="Picture 1" descr="/Users/aseshan/Downloads/HydroDynam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seshan/Downloads/HydroDynami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187" cy="74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5E"/>
    <w:rsid w:val="003301C2"/>
    <w:rsid w:val="0066765F"/>
    <w:rsid w:val="0095234C"/>
    <w:rsid w:val="00A82A5E"/>
    <w:rsid w:val="00D201B2"/>
    <w:rsid w:val="00F6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2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A82A5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2A5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82A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esha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2</cp:revision>
  <cp:lastPrinted>2017-07-20T19:26:00Z</cp:lastPrinted>
  <dcterms:created xsi:type="dcterms:W3CDTF">2017-08-13T13:47:00Z</dcterms:created>
  <dcterms:modified xsi:type="dcterms:W3CDTF">2017-08-13T13:47:00Z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